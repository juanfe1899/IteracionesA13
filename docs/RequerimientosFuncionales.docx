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43" w:rsidRDefault="00487943" w:rsidP="0012641F">
      <w:pPr>
        <w:pStyle w:val="Ttulo1"/>
      </w:pPr>
      <w:r>
        <w:t>Caso de estudio:</w:t>
      </w:r>
      <w:r w:rsidR="00970013">
        <w:t xml:space="preserve"> </w:t>
      </w:r>
      <w:proofErr w:type="spellStart"/>
      <w:r w:rsidR="00970013">
        <w:t>SuperAndes</w:t>
      </w:r>
      <w:proofErr w:type="spellEnd"/>
      <w:r w:rsidR="00970013">
        <w:t xml:space="preserve"> – Iteración 1</w:t>
      </w: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141606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A74B1" w:rsidRPr="00141606" w:rsidRDefault="00487943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RF1</w:t>
            </w:r>
            <w:r w:rsidR="00492F73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  <w:r w:rsidR="00970013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Registrar proveedores.</w:t>
            </w:r>
          </w:p>
        </w:tc>
      </w:tr>
      <w:tr w:rsidR="00EA74B1" w:rsidRPr="00141606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EA74B1" w:rsidRPr="00141606" w:rsidRDefault="00970013" w:rsidP="00F2523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 los proveedores del supermercado en el sistema</w:t>
            </w:r>
          </w:p>
        </w:tc>
      </w:tr>
      <w:tr w:rsidR="00EA74B1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141606" w:rsidRDefault="00970013" w:rsidP="00570F7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NIT: Es el n</w:t>
            </w:r>
            <w:r w:rsidR="00141606"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ú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mero de identificación tributario del proveedor.</w:t>
            </w:r>
          </w:p>
        </w:tc>
      </w:tr>
      <w:tr w:rsidR="00570F76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70F76" w:rsidRPr="00141606" w:rsidRDefault="00970013" w:rsidP="00F2523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132B5D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32B5D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Productos: Es una lista de los productos ofrecidos, cada uno de ellos debe poseer un precio y una calificación.</w:t>
            </w:r>
          </w:p>
        </w:tc>
      </w:tr>
      <w:tr w:rsidR="00EA74B1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EA74B1" w:rsidRPr="00141606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EA74B1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al proveedor en el sistema</w:t>
            </w:r>
          </w:p>
        </w:tc>
      </w:tr>
      <w:tr w:rsidR="00EA74B1" w:rsidRPr="00141606" w:rsidTr="00EA74B1">
        <w:trPr>
          <w:jc w:val="center"/>
        </w:trPr>
        <w:tc>
          <w:tcPr>
            <w:tcW w:w="10301" w:type="dxa"/>
            <w:gridSpan w:val="2"/>
          </w:tcPr>
          <w:p w:rsidR="00EA74B1" w:rsidRPr="00141606" w:rsidRDefault="00EA74B1" w:rsidP="00132B5D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487943" w:rsidRPr="00141606" w:rsidTr="009700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487943" w:rsidRPr="00141606" w:rsidRDefault="00487943" w:rsidP="0009577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141606"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141606" w:rsidTr="00313525">
        <w:trPr>
          <w:jc w:val="center"/>
        </w:trPr>
        <w:tc>
          <w:tcPr>
            <w:tcW w:w="10301" w:type="dxa"/>
            <w:gridSpan w:val="2"/>
          </w:tcPr>
          <w:p w:rsidR="00EA74B1" w:rsidRPr="00141606" w:rsidRDefault="00141606" w:rsidP="00EA74B1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41606" w:rsidRDefault="00141606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41606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41606" w:rsidRPr="00EA74B1" w:rsidRDefault="00141606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141606" w:rsidRPr="00141606" w:rsidRDefault="00141606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2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. Registrar 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productos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141606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141606" w:rsidRPr="00EA74B1" w:rsidRDefault="00141606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141606" w:rsidRPr="00141606" w:rsidRDefault="00141606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Registra los 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productos ofrecidos en el supermercado.</w:t>
            </w:r>
          </w:p>
        </w:tc>
      </w:tr>
      <w:tr w:rsidR="00141606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141606" w:rsidRPr="00EA74B1" w:rsidRDefault="00141606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41606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41606" w:rsidRPr="00141606" w:rsidRDefault="00141606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141606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41606" w:rsidRPr="00141606" w:rsidRDefault="00141606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Marca</w:t>
            </w:r>
          </w:p>
        </w:tc>
      </w:tr>
      <w:tr w:rsidR="00313684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313684" w:rsidRPr="00141606" w:rsidRDefault="00313684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 unitario</w:t>
            </w:r>
          </w:p>
        </w:tc>
      </w:tr>
      <w:tr w:rsidR="00141606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41606" w:rsidRPr="00141606" w:rsidRDefault="00141606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Presentación</w:t>
            </w:r>
          </w:p>
        </w:tc>
      </w:tr>
      <w:tr w:rsidR="00141606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41606" w:rsidRPr="00141606" w:rsidRDefault="00313684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 por unidad de medida</w:t>
            </w:r>
          </w:p>
        </w:tc>
      </w:tr>
      <w:tr w:rsidR="00141606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41606" w:rsidRPr="00141606" w:rsidRDefault="00313684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Cantidad por presentación</w:t>
            </w:r>
          </w:p>
        </w:tc>
      </w:tr>
      <w:tr w:rsidR="00141606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41606" w:rsidRPr="00141606" w:rsidRDefault="00313684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Unidad de medida: Es la unidad de masa o volumen con la que se mide el producto,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: g, k, ml</w:t>
            </w:r>
          </w:p>
        </w:tc>
      </w:tr>
      <w:tr w:rsidR="00085ADD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85ADD" w:rsidRPr="00085ADD" w:rsidRDefault="00085ADD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Especificación de empacado: Son </w:t>
            </w:r>
            <w:r w:rsidR="009B2AE9">
              <w:rPr>
                <w:rFonts w:ascii="Times New Roman" w:hAnsi="Times New Roman" w:cs="Times New Roman"/>
                <w:b w:val="0"/>
                <w:sz w:val="22"/>
                <w:szCs w:val="22"/>
              </w:rPr>
              <w:t>las unidades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de volumen y masa del empaque del producto,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: cm</w:t>
            </w:r>
            <w:r w:rsidRPr="00085ADD">
              <w:rPr>
                <w:rFonts w:ascii="Times New Roman" w:hAnsi="Times New Roman" w:cs="Times New Roman"/>
                <w:b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y g</w:t>
            </w:r>
          </w:p>
        </w:tc>
      </w:tr>
      <w:tr w:rsidR="009B2AE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B2AE9" w:rsidRDefault="009B2AE9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Código de barras: Identificador único del producto está escrito en </w:t>
            </w:r>
            <w:r w:rsidR="0013143D">
              <w:rPr>
                <w:rFonts w:ascii="Times New Roman" w:hAnsi="Times New Roman" w:cs="Times New Roman"/>
                <w:b w:val="0"/>
                <w:sz w:val="22"/>
                <w:szCs w:val="22"/>
              </w:rPr>
              <w:t>número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hexadecimal.</w:t>
            </w:r>
          </w:p>
        </w:tc>
      </w:tr>
      <w:tr w:rsidR="00141606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141606" w:rsidRPr="00EA74B1" w:rsidRDefault="00141606" w:rsidP="0014160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41606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41606" w:rsidRPr="00141606" w:rsidRDefault="0013143D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al producto en el sistema.</w:t>
            </w:r>
          </w:p>
        </w:tc>
      </w:tr>
      <w:tr w:rsidR="00141606" w:rsidRPr="00EA74B1" w:rsidTr="00C85313">
        <w:trPr>
          <w:jc w:val="center"/>
        </w:trPr>
        <w:tc>
          <w:tcPr>
            <w:tcW w:w="10301" w:type="dxa"/>
            <w:gridSpan w:val="2"/>
          </w:tcPr>
          <w:p w:rsidR="00141606" w:rsidRPr="00141606" w:rsidRDefault="00141606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141606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141606" w:rsidRPr="00EA74B1" w:rsidRDefault="00141606" w:rsidP="00141606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41606" w:rsidRPr="00EA74B1" w:rsidTr="00C85313">
        <w:trPr>
          <w:jc w:val="center"/>
        </w:trPr>
        <w:tc>
          <w:tcPr>
            <w:tcW w:w="10301" w:type="dxa"/>
            <w:gridSpan w:val="2"/>
          </w:tcPr>
          <w:p w:rsidR="00141606" w:rsidRPr="00141606" w:rsidRDefault="00141606" w:rsidP="00141606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141606" w:rsidRDefault="00141606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5833B9" w:rsidRPr="00CB6304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RF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3</w:t>
            </w: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. Registrar productos.</w:t>
            </w:r>
          </w:p>
        </w:tc>
      </w:tr>
      <w:tr w:rsidR="005833B9" w:rsidRPr="00EA74B1" w:rsidTr="00C8531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Registra los productos ofrecidos en el supermercado.</w:t>
            </w:r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1F4E79" w:themeFill="accent1" w:themeFillShade="80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Nombre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Marca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 unitario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Presentación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Precio por unidad de medida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Cantidad por presentación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Unidad de medida: Es la unidad de masa o volumen con la que se mide el producto,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: g, k, ml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085ADD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Especificación de empacado: Son las unidades de volumen y masa del empaque del producto,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: cm</w:t>
            </w:r>
            <w:r w:rsidRPr="00085ADD">
              <w:rPr>
                <w:rFonts w:ascii="Times New Roman" w:hAnsi="Times New Roman" w:cs="Times New Roman"/>
                <w:b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 y g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Código de barras: Identificador único del producto está escrito en número hexadecimal.</w:t>
            </w:r>
          </w:p>
        </w:tc>
      </w:tr>
      <w:tr w:rsidR="005833B9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Categoría: </w:t>
            </w:r>
            <w:r w:rsidR="0011353E">
              <w:rPr>
                <w:rFonts w:ascii="Times New Roman" w:hAnsi="Times New Roman" w:cs="Times New Roman"/>
                <w:b w:val="0"/>
                <w:sz w:val="22"/>
                <w:szCs w:val="22"/>
              </w:rPr>
              <w:t xml:space="preserve">Es la categoría a la que pertenece el producto, puede ser inicialmente: Perecedero, Abarrotes y </w:t>
            </w:r>
            <w:proofErr w:type="spellStart"/>
            <w:r w:rsidR="0011353E">
              <w:rPr>
                <w:rFonts w:ascii="Times New Roman" w:hAnsi="Times New Roman" w:cs="Times New Roman"/>
                <w:b w:val="0"/>
                <w:sz w:val="22"/>
                <w:szCs w:val="22"/>
              </w:rPr>
              <w:t>Electrodomesticos</w:t>
            </w:r>
            <w:proofErr w:type="spellEnd"/>
            <w:r w:rsidR="0011353E">
              <w:rPr>
                <w:rFonts w:ascii="Times New Roman" w:hAnsi="Times New Roman" w:cs="Times New Roman"/>
                <w:b w:val="0"/>
                <w:sz w:val="22"/>
                <w:szCs w:val="22"/>
              </w:rPr>
              <w:t>.</w:t>
            </w:r>
          </w:p>
        </w:tc>
      </w:tr>
      <w:tr w:rsidR="0011353E" w:rsidRPr="00CB6304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11353E" w:rsidRDefault="0011353E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Tipo: Es la clasificación de un producto dentro de una categoría</w:t>
            </w:r>
            <w:bookmarkStart w:id="0" w:name="_GoBack"/>
            <w:bookmarkEnd w:id="0"/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7B7B7B" w:themeFill="accent3" w:themeFillShade="BF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sz w:val="22"/>
                <w:szCs w:val="22"/>
              </w:rPr>
              <w:t>Se registra al producto en el sistema.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5833B9" w:rsidRPr="00EA74B1" w:rsidTr="00C8531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BF8F00" w:themeFill="accent4" w:themeFillShade="BF"/>
            <w:vAlign w:val="center"/>
          </w:tcPr>
          <w:p w:rsidR="005833B9" w:rsidRPr="00EA74B1" w:rsidRDefault="005833B9" w:rsidP="00C8531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5833B9" w:rsidRPr="00EA74B1" w:rsidTr="00C85313">
        <w:trPr>
          <w:jc w:val="center"/>
        </w:trPr>
        <w:tc>
          <w:tcPr>
            <w:tcW w:w="10301" w:type="dxa"/>
            <w:gridSpan w:val="2"/>
          </w:tcPr>
          <w:p w:rsidR="005833B9" w:rsidRPr="00141606" w:rsidRDefault="005833B9" w:rsidP="00C85313">
            <w:pPr>
              <w:pStyle w:val="TituloPrincipla"/>
              <w:spacing w:after="100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141606">
              <w:rPr>
                <w:rFonts w:ascii="Times New Roman" w:hAnsi="Times New Roman" w:cs="Times New Roman"/>
                <w:b w:val="0"/>
                <w:sz w:val="22"/>
                <w:szCs w:val="22"/>
              </w:rPr>
              <w:t>Persistencia.</w:t>
            </w:r>
          </w:p>
        </w:tc>
      </w:tr>
    </w:tbl>
    <w:p w:rsidR="005833B9" w:rsidRDefault="005833B9" w:rsidP="00EA74B1">
      <w:pPr>
        <w:pStyle w:val="TituloPrincipla"/>
        <w:jc w:val="left"/>
        <w:rPr>
          <w:sz w:val="32"/>
          <w:szCs w:val="32"/>
        </w:rPr>
      </w:pPr>
    </w:p>
    <w:sectPr w:rsidR="005833B9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3C1" w:rsidRDefault="00E133C1">
      <w:r>
        <w:separator/>
      </w:r>
    </w:p>
  </w:endnote>
  <w:endnote w:type="continuationSeparator" w:id="0">
    <w:p w:rsidR="00E133C1" w:rsidRDefault="00E1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8794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06A3F" w:rsidRPr="00492F73" w:rsidRDefault="00306A3F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3C1" w:rsidRDefault="00E133C1">
      <w:r>
        <w:separator/>
      </w:r>
    </w:p>
  </w:footnote>
  <w:footnote w:type="continuationSeparator" w:id="0">
    <w:p w:rsidR="00E133C1" w:rsidRDefault="00E13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7943" w:rsidRDefault="00487943">
    <w:pPr>
      <w:pStyle w:val="Encabezado"/>
    </w:pPr>
  </w:p>
  <w:p w:rsidR="00487943" w:rsidRDefault="0048794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605EB"/>
    <w:rsid w:val="00060683"/>
    <w:rsid w:val="00061473"/>
    <w:rsid w:val="00085ADD"/>
    <w:rsid w:val="00093055"/>
    <w:rsid w:val="000A102D"/>
    <w:rsid w:val="000B0A4F"/>
    <w:rsid w:val="000D239C"/>
    <w:rsid w:val="000E0DBC"/>
    <w:rsid w:val="000E5610"/>
    <w:rsid w:val="00111198"/>
    <w:rsid w:val="0011353E"/>
    <w:rsid w:val="0012641F"/>
    <w:rsid w:val="0013143D"/>
    <w:rsid w:val="00132B5D"/>
    <w:rsid w:val="0013337D"/>
    <w:rsid w:val="00141606"/>
    <w:rsid w:val="001634B4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622E1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13684"/>
    <w:rsid w:val="003A5B7B"/>
    <w:rsid w:val="003B4633"/>
    <w:rsid w:val="003B5884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3B9"/>
    <w:rsid w:val="00583736"/>
    <w:rsid w:val="005934AA"/>
    <w:rsid w:val="00593FD8"/>
    <w:rsid w:val="005C459A"/>
    <w:rsid w:val="005E1E4A"/>
    <w:rsid w:val="00623DF0"/>
    <w:rsid w:val="00645AAA"/>
    <w:rsid w:val="0065183D"/>
    <w:rsid w:val="00654E52"/>
    <w:rsid w:val="00654EA2"/>
    <w:rsid w:val="00667FA2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E1B6C"/>
    <w:rsid w:val="00821D69"/>
    <w:rsid w:val="00842496"/>
    <w:rsid w:val="0084480F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70013"/>
    <w:rsid w:val="009A1D65"/>
    <w:rsid w:val="009A25C3"/>
    <w:rsid w:val="009A2C5A"/>
    <w:rsid w:val="009B2AE9"/>
    <w:rsid w:val="009B2FE4"/>
    <w:rsid w:val="009B3764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91F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E0155D"/>
    <w:rsid w:val="00E133C1"/>
    <w:rsid w:val="00E15467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A3388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BA8E2F2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depto.dot</Template>
  <TotalTime>27</TotalTime>
  <Pages>2</Pages>
  <Words>277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Geovanny Andres Gonzalez Rodriguez</cp:lastModifiedBy>
  <cp:revision>9</cp:revision>
  <cp:lastPrinted>2004-06-30T14:22:00Z</cp:lastPrinted>
  <dcterms:created xsi:type="dcterms:W3CDTF">2018-08-31T17:41:00Z</dcterms:created>
  <dcterms:modified xsi:type="dcterms:W3CDTF">2018-09-08T15:55:00Z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