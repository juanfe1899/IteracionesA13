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943" w:rsidRDefault="00487943" w:rsidP="0012641F">
      <w:pPr>
        <w:pStyle w:val="Ttulo1"/>
      </w:pPr>
      <w:r>
        <w:t>Caso de estudio:</w:t>
      </w:r>
      <w:r w:rsidR="00970013">
        <w:t xml:space="preserve"> SuperAndes – Iteración 1</w:t>
      </w:r>
    </w:p>
    <w:p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141606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141606" w:rsidRDefault="00EA74B1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A74B1" w:rsidRPr="00141606" w:rsidRDefault="00487943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RF1</w:t>
            </w:r>
            <w:r w:rsidR="00492F73"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  <w:r w:rsidR="00970013"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Registrar proveedores.</w:t>
            </w:r>
          </w:p>
        </w:tc>
      </w:tr>
      <w:tr w:rsidR="00EA74B1" w:rsidRPr="00141606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141606" w:rsidRDefault="00EA74B1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A74B1" w:rsidRPr="00141606" w:rsidRDefault="00970013" w:rsidP="00F2523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 los proveedores del supermercado en el sistema</w:t>
            </w:r>
          </w:p>
        </w:tc>
      </w:tr>
      <w:tr w:rsidR="00EA74B1" w:rsidRPr="00141606" w:rsidTr="009700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EA74B1" w:rsidRPr="00141606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14160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141606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141606" w:rsidRDefault="00970013" w:rsidP="00570F7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NIT: Es el n</w:t>
            </w:r>
            <w:r w:rsidR="00141606"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ú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mero de identificación tributario del proveedor.</w:t>
            </w:r>
          </w:p>
        </w:tc>
      </w:tr>
      <w:tr w:rsidR="00570F76" w:rsidRPr="00141606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0F76" w:rsidRPr="00141606" w:rsidRDefault="00970013" w:rsidP="00F2523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Nombre</w:t>
            </w:r>
          </w:p>
        </w:tc>
      </w:tr>
      <w:tr w:rsidR="00132B5D" w:rsidRPr="00141606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32B5D" w:rsidRPr="00141606" w:rsidRDefault="00141606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Productos: Es una lista de los productos ofrecidos, cada uno de ellos debe poseer un precio y una calificación.</w:t>
            </w:r>
          </w:p>
        </w:tc>
      </w:tr>
      <w:tr w:rsidR="00EA74B1" w:rsidRPr="00141606" w:rsidTr="009700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EA74B1" w:rsidRPr="00141606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14160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141606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141606" w:rsidRDefault="00141606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al proveedor en el sistema</w:t>
            </w:r>
          </w:p>
        </w:tc>
      </w:tr>
      <w:tr w:rsidR="00EA74B1" w:rsidRPr="00141606" w:rsidTr="00EA74B1">
        <w:trPr>
          <w:jc w:val="center"/>
        </w:trPr>
        <w:tc>
          <w:tcPr>
            <w:tcW w:w="10301" w:type="dxa"/>
            <w:gridSpan w:val="2"/>
          </w:tcPr>
          <w:p w:rsidR="00EA74B1" w:rsidRPr="00141606" w:rsidRDefault="00EA74B1" w:rsidP="00132B5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487943" w:rsidRPr="00141606" w:rsidTr="009700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487943" w:rsidRPr="00141606" w:rsidRDefault="00487943" w:rsidP="0009577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141606"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74B1" w:rsidRPr="00141606" w:rsidTr="00313525">
        <w:trPr>
          <w:jc w:val="center"/>
        </w:trPr>
        <w:tc>
          <w:tcPr>
            <w:tcW w:w="10301" w:type="dxa"/>
            <w:gridSpan w:val="2"/>
          </w:tcPr>
          <w:p w:rsidR="00EA74B1" w:rsidRPr="00141606" w:rsidRDefault="00141606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141606" w:rsidRDefault="00141606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833B9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 w:rsidR="00094ED7">
              <w:rPr>
                <w:rFonts w:ascii="Times New Roman" w:hAnsi="Times New Roman" w:cs="Times New Roman"/>
                <w:b w:val="0"/>
                <w:sz w:val="22"/>
                <w:szCs w:val="22"/>
              </w:rPr>
              <w:t>2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 Registrar productos.</w:t>
            </w:r>
          </w:p>
        </w:tc>
      </w:tr>
      <w:tr w:rsidR="005833B9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 los productos ofrecidos en el supermercado.</w:t>
            </w:r>
          </w:p>
        </w:tc>
      </w:tr>
      <w:tr w:rsidR="005833B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Nombre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Marca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Precio unitario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Presentación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Precio por unidad de medida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Cantidad por presentación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Unidad de medida: Es la unidad de masa o volumen con la que se mide el producto, e.g: g, k, ml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085ADD" w:rsidRDefault="0038354D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Volumen del empaque</w:t>
            </w:r>
            <w:r w:rsidR="005833B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Es el </w:t>
            </w:r>
            <w:r w:rsidR="005833B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volumen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del empaque, e.g: 150 cm</w:t>
            </w:r>
            <w:r w:rsidRPr="0038354D">
              <w:rPr>
                <w:rFonts w:ascii="Times New Roman" w:hAnsi="Times New Roman" w:cs="Times New Roman"/>
                <w:b w:val="0"/>
                <w:sz w:val="22"/>
                <w:szCs w:val="22"/>
                <w:vertAlign w:val="superscript"/>
              </w:rPr>
              <w:t>3</w:t>
            </w:r>
          </w:p>
        </w:tc>
      </w:tr>
      <w:tr w:rsidR="0038354D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8354D" w:rsidRDefault="0038354D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Peso total: Es el peso total del producto, incluye el peso del empaque.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Código de barras: Identificador único del producto está escrito en número hexadecimal.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Categoría: </w:t>
            </w:r>
            <w:r w:rsidR="0011353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Es la categoría a la que pertenece el producto, puede ser inicialmente: Perecedero, Abarrotes y </w:t>
            </w:r>
            <w:r w:rsidR="005F52F6">
              <w:rPr>
                <w:rFonts w:ascii="Times New Roman" w:hAnsi="Times New Roman" w:cs="Times New Roman"/>
                <w:b w:val="0"/>
                <w:sz w:val="22"/>
                <w:szCs w:val="22"/>
              </w:rPr>
              <w:t>Electrodomésticos</w:t>
            </w:r>
            <w:r w:rsidR="0011353E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11353E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1353E" w:rsidRDefault="0011353E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lastRenderedPageBreak/>
              <w:t>Tipo: Es la clasificación de un producto dentro de una categoría</w:t>
            </w:r>
            <w:r w:rsidR="005F52F6">
              <w:rPr>
                <w:rFonts w:ascii="Times New Roman" w:hAnsi="Times New Roman" w:cs="Times New Roman"/>
                <w:b w:val="0"/>
                <w:sz w:val="22"/>
                <w:szCs w:val="22"/>
              </w:rPr>
              <w:t>. Con base en las categorías mencionadas pueden ser:</w:t>
            </w:r>
          </w:p>
          <w:p w:rsidR="005F52F6" w:rsidRDefault="005F52F6" w:rsidP="005F52F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Perecederos: </w:t>
            </w:r>
            <w:r w:rsidRPr="005F52F6">
              <w:rPr>
                <w:rFonts w:ascii="Times New Roman" w:hAnsi="Times New Roman" w:cs="Times New Roman"/>
                <w:b w:val="0"/>
                <w:sz w:val="22"/>
                <w:szCs w:val="22"/>
              </w:rPr>
              <w:t>carnes, verduras, lácteos, huevos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, </w:t>
            </w:r>
            <w:r w:rsidR="00CE0A6B">
              <w:rPr>
                <w:rFonts w:ascii="Times New Roman" w:hAnsi="Times New Roman" w:cs="Times New Roman"/>
                <w:b w:val="0"/>
                <w:sz w:val="22"/>
                <w:szCs w:val="22"/>
              </w:rPr>
              <w:t>comida del mar.</w:t>
            </w:r>
          </w:p>
          <w:p w:rsidR="00CE0A6B" w:rsidRDefault="00CE0A6B" w:rsidP="005F52F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Abarrotes: Escobas, trapeadores, baldes, medicamentos, higiene personal.</w:t>
            </w:r>
          </w:p>
          <w:p w:rsidR="00CE0A6B" w:rsidRDefault="00CE0A6B" w:rsidP="005F52F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Electrodomésticos: Neveras, Lavadoras, Televisores, Horno microondas, Hornos, Estufas.</w:t>
            </w:r>
          </w:p>
        </w:tc>
      </w:tr>
      <w:tr w:rsidR="005833B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al producto en el sistema.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5833B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5833B9" w:rsidRDefault="005833B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7059B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7059B" w:rsidRPr="00EA74B1" w:rsidRDefault="0017059B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7059B" w:rsidRPr="00141606" w:rsidRDefault="0017059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 w:rsidR="00094ED7">
              <w:rPr>
                <w:rFonts w:ascii="Times New Roman" w:hAnsi="Times New Roman" w:cs="Times New Roman"/>
                <w:b w:val="0"/>
                <w:sz w:val="22"/>
                <w:szCs w:val="22"/>
              </w:rPr>
              <w:t>3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Registrar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cliente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17059B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7059B" w:rsidRPr="00EA74B1" w:rsidRDefault="0017059B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7059B" w:rsidRPr="00141606" w:rsidRDefault="0017059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Registra los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clientes que posee 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el supermercado.</w:t>
            </w:r>
          </w:p>
        </w:tc>
      </w:tr>
      <w:tr w:rsidR="0017059B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17059B" w:rsidRPr="00EA74B1" w:rsidRDefault="0017059B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7059B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7059B" w:rsidRPr="00141606" w:rsidRDefault="00DA610D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Tipo de documento: En caso de personas naturales el documento de identificación, las empresas es el NIT</w:t>
            </w:r>
          </w:p>
        </w:tc>
      </w:tr>
      <w:tr w:rsidR="0017059B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A610D" w:rsidRPr="00141606" w:rsidRDefault="00CD33ED" w:rsidP="00DA610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Numero de documento</w:t>
            </w:r>
          </w:p>
        </w:tc>
      </w:tr>
      <w:tr w:rsidR="00DA610D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A610D" w:rsidRPr="00141606" w:rsidRDefault="00DA610D" w:rsidP="00DA610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Nombre</w:t>
            </w:r>
          </w:p>
        </w:tc>
      </w:tr>
      <w:tr w:rsidR="00DA610D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A610D" w:rsidRPr="00141606" w:rsidRDefault="00DA610D" w:rsidP="00DA610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Correo Electrónico</w:t>
            </w:r>
          </w:p>
        </w:tc>
      </w:tr>
      <w:tr w:rsidR="00DA610D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A610D" w:rsidRPr="00141606" w:rsidRDefault="005836E2" w:rsidP="00DA610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Dirección: Si el cliente se trata de una empresa se solicita la dirección.</w:t>
            </w:r>
          </w:p>
        </w:tc>
      </w:tr>
      <w:tr w:rsidR="00DA610D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DA610D" w:rsidRPr="00EA74B1" w:rsidRDefault="00DA610D" w:rsidP="00DA610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A610D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A610D" w:rsidRPr="00141606" w:rsidRDefault="00DA610D" w:rsidP="00DA610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registra al </w:t>
            </w:r>
            <w:r w:rsidR="005836E2">
              <w:rPr>
                <w:rFonts w:ascii="Times New Roman" w:hAnsi="Times New Roman" w:cs="Times New Roman"/>
                <w:b w:val="0"/>
                <w:sz w:val="22"/>
                <w:szCs w:val="22"/>
              </w:rPr>
              <w:t>cliente en el sistema.</w:t>
            </w:r>
          </w:p>
        </w:tc>
      </w:tr>
      <w:tr w:rsidR="00DA610D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DA610D" w:rsidRPr="00EA74B1" w:rsidRDefault="00DA610D" w:rsidP="00DA610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A610D" w:rsidRPr="00EA74B1" w:rsidTr="00C85313">
        <w:trPr>
          <w:jc w:val="center"/>
        </w:trPr>
        <w:tc>
          <w:tcPr>
            <w:tcW w:w="10301" w:type="dxa"/>
            <w:gridSpan w:val="2"/>
          </w:tcPr>
          <w:p w:rsidR="00DA610D" w:rsidRPr="00141606" w:rsidRDefault="00DA610D" w:rsidP="00DA610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17059B" w:rsidRDefault="0017059B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11C5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11C5" w:rsidRPr="00EA74B1" w:rsidRDefault="00EA11C5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A11C5" w:rsidRPr="00141606" w:rsidRDefault="00EA11C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 w:rsidR="00094ED7">
              <w:rPr>
                <w:rFonts w:ascii="Times New Roman" w:hAnsi="Times New Roman" w:cs="Times New Roman"/>
                <w:b w:val="0"/>
                <w:sz w:val="22"/>
                <w:szCs w:val="22"/>
              </w:rPr>
              <w:t>4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Registrar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sucursal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EA11C5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11C5" w:rsidRPr="00EA74B1" w:rsidRDefault="00EA11C5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A11C5" w:rsidRPr="00141606" w:rsidRDefault="00EA11C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una sucursal del supermercado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EA11C5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EA11C5" w:rsidRPr="00EA74B1" w:rsidRDefault="00EA11C5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11C5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11C5" w:rsidRPr="00141606" w:rsidRDefault="006F4F8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Ciudad</w:t>
            </w:r>
          </w:p>
        </w:tc>
      </w:tr>
      <w:tr w:rsidR="00EA11C5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11C5" w:rsidRPr="00141606" w:rsidRDefault="006F4F8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Dirección</w:t>
            </w:r>
          </w:p>
        </w:tc>
      </w:tr>
      <w:tr w:rsidR="00EA11C5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11C5" w:rsidRPr="00141606" w:rsidRDefault="00EA11C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Nombre</w:t>
            </w:r>
          </w:p>
        </w:tc>
      </w:tr>
      <w:tr w:rsidR="00EA11C5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11C5" w:rsidRPr="00141606" w:rsidRDefault="006F4F8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lastRenderedPageBreak/>
              <w:t>Tipo Bodega: Es el tipo de producto que se almacena en las bodegas.</w:t>
            </w:r>
          </w:p>
        </w:tc>
      </w:tr>
      <w:tr w:rsidR="00EA11C5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F4F85" w:rsidRPr="00141606" w:rsidRDefault="006F4F85" w:rsidP="006F4F85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Tipo Estante: Es el tipo de producto que se almacena en el estante.</w:t>
            </w:r>
          </w:p>
        </w:tc>
      </w:tr>
      <w:tr w:rsidR="00EA11C5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EA11C5" w:rsidRPr="00EA74B1" w:rsidRDefault="00EA11C5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11C5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11C5" w:rsidRPr="00141606" w:rsidRDefault="00EA11C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registra </w:t>
            </w:r>
            <w:r w:rsidR="00801BC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una sucursal del supermercado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en el sistema.</w:t>
            </w:r>
          </w:p>
        </w:tc>
      </w:tr>
      <w:tr w:rsidR="00EA11C5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EA11C5" w:rsidRPr="00EA74B1" w:rsidRDefault="00EA11C5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11C5" w:rsidRPr="00EA74B1" w:rsidTr="00C85313">
        <w:trPr>
          <w:jc w:val="center"/>
        </w:trPr>
        <w:tc>
          <w:tcPr>
            <w:tcW w:w="10301" w:type="dxa"/>
            <w:gridSpan w:val="2"/>
          </w:tcPr>
          <w:p w:rsidR="00EA11C5" w:rsidRPr="00141606" w:rsidRDefault="00EA11C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EA11C5" w:rsidRDefault="00EA11C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F4F85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F4F85" w:rsidRPr="00EA74B1" w:rsidRDefault="006F4F85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F4F85" w:rsidRPr="00141606" w:rsidRDefault="006F4F8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 w:rsidR="00094ED7">
              <w:rPr>
                <w:rFonts w:ascii="Times New Roman" w:hAnsi="Times New Roman" w:cs="Times New Roman"/>
                <w:b w:val="0"/>
                <w:sz w:val="22"/>
                <w:szCs w:val="22"/>
              </w:rPr>
              <w:t>5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Registrar </w:t>
            </w:r>
            <w:r w:rsidR="00AD7678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bodega de una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sucursal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6F4F85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F4F85" w:rsidRPr="00EA74B1" w:rsidRDefault="006F4F85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F4F85" w:rsidRPr="00141606" w:rsidRDefault="006F4F8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una </w:t>
            </w:r>
            <w:r w:rsidR="00AD7678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bodega de una sucursal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del supermercado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6F4F85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6F4F85" w:rsidRPr="00EA74B1" w:rsidRDefault="006F4F85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F4F85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F4F85" w:rsidRPr="00141606" w:rsidRDefault="0038354D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Sucursal: Es la sucursal quien se le va a agregar la bodega.</w:t>
            </w:r>
          </w:p>
        </w:tc>
      </w:tr>
      <w:tr w:rsidR="0038354D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8354D" w:rsidRPr="00141606" w:rsidRDefault="0038354D" w:rsidP="0038354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Tipo Producto: Es el tipo de producto que se almacena en las bodegas.</w:t>
            </w:r>
          </w:p>
        </w:tc>
      </w:tr>
      <w:tr w:rsidR="0038354D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8354D" w:rsidRPr="00141606" w:rsidRDefault="0023237B" w:rsidP="0038354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Capacidad de volumen: Es el volumen máximo que puede almacenar la bodega.</w:t>
            </w:r>
          </w:p>
        </w:tc>
      </w:tr>
      <w:tr w:rsidR="0038354D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8354D" w:rsidRPr="00141606" w:rsidRDefault="0023237B" w:rsidP="0038354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Capacidad por peso: Es el peso máximo que soporta la bodega.</w:t>
            </w:r>
          </w:p>
        </w:tc>
      </w:tr>
      <w:tr w:rsidR="0038354D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38354D" w:rsidRPr="00EA74B1" w:rsidRDefault="0038354D" w:rsidP="0038354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8354D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8354D" w:rsidRPr="00141606" w:rsidRDefault="0038354D" w:rsidP="0038354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registra </w:t>
            </w:r>
            <w:r w:rsidR="00094ED7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la bodega de la sucursal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en el sistema.</w:t>
            </w:r>
          </w:p>
        </w:tc>
      </w:tr>
      <w:tr w:rsidR="0038354D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38354D" w:rsidRPr="00EA74B1" w:rsidRDefault="0038354D" w:rsidP="0038354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8354D" w:rsidRPr="00EA74B1" w:rsidTr="00C85313">
        <w:trPr>
          <w:jc w:val="center"/>
        </w:trPr>
        <w:tc>
          <w:tcPr>
            <w:tcW w:w="10301" w:type="dxa"/>
            <w:gridSpan w:val="2"/>
          </w:tcPr>
          <w:p w:rsidR="0038354D" w:rsidRPr="00141606" w:rsidRDefault="0038354D" w:rsidP="0038354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6F4F85" w:rsidRDefault="006F4F8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3237B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3237B" w:rsidRPr="00EA74B1" w:rsidRDefault="0023237B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23237B" w:rsidRPr="00141606" w:rsidRDefault="0023237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 w:rsidR="00094ED7">
              <w:rPr>
                <w:rFonts w:ascii="Times New Roman" w:hAnsi="Times New Roman" w:cs="Times New Roman"/>
                <w:b w:val="0"/>
                <w:sz w:val="22"/>
                <w:szCs w:val="22"/>
              </w:rPr>
              <w:t>6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Registrar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estante de una sucursal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23237B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3237B" w:rsidRPr="00EA74B1" w:rsidRDefault="0023237B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23237B" w:rsidRPr="00141606" w:rsidRDefault="0023237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un estante de una sucursal del supermercado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23237B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23237B" w:rsidRPr="00EA74B1" w:rsidRDefault="0023237B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3237B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3237B" w:rsidRPr="00141606" w:rsidRDefault="0023237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Sucursal: Es la sucursal quien se le va a agregar la bodega.</w:t>
            </w:r>
          </w:p>
        </w:tc>
      </w:tr>
      <w:tr w:rsidR="0023237B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3237B" w:rsidRPr="00141606" w:rsidRDefault="0023237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Tipo Producto: Es el tipo de producto que se almacena en las bodegas.</w:t>
            </w:r>
          </w:p>
        </w:tc>
      </w:tr>
      <w:tr w:rsidR="0023237B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3237B" w:rsidRPr="00141606" w:rsidRDefault="0023237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Capacidad de volumen: Es el volumen máximo que puede almacenar la bodega.</w:t>
            </w:r>
          </w:p>
        </w:tc>
      </w:tr>
      <w:tr w:rsidR="0023237B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3237B" w:rsidRPr="00141606" w:rsidRDefault="0023237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Capacidad por peso: Es el peso máximo que soporta la bodega.</w:t>
            </w:r>
          </w:p>
        </w:tc>
      </w:tr>
      <w:tr w:rsidR="0023237B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23237B" w:rsidRPr="00EA74B1" w:rsidRDefault="0023237B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3237B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3237B" w:rsidRPr="00141606" w:rsidRDefault="00094ED7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el estante de la sucursal en el sistema.</w:t>
            </w:r>
          </w:p>
        </w:tc>
      </w:tr>
      <w:tr w:rsidR="0023237B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23237B" w:rsidRPr="00EA74B1" w:rsidRDefault="0023237B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3237B" w:rsidRPr="00EA74B1" w:rsidTr="00C85313">
        <w:trPr>
          <w:jc w:val="center"/>
        </w:trPr>
        <w:tc>
          <w:tcPr>
            <w:tcW w:w="10301" w:type="dxa"/>
            <w:gridSpan w:val="2"/>
          </w:tcPr>
          <w:p w:rsidR="0023237B" w:rsidRPr="00141606" w:rsidRDefault="0023237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087FD2" w:rsidRDefault="00087FD2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087FD2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87FD2" w:rsidRPr="00EA74B1" w:rsidRDefault="00087FD2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087FD2" w:rsidRPr="00141606" w:rsidRDefault="00087FD2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7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Registrar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promoción</w:t>
            </w:r>
          </w:p>
        </w:tc>
      </w:tr>
      <w:tr w:rsidR="00087FD2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87FD2" w:rsidRPr="00EA74B1" w:rsidRDefault="00087FD2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087FD2" w:rsidRPr="00141606" w:rsidRDefault="00087FD2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una promoción ofrecida por el supermercado.</w:t>
            </w:r>
          </w:p>
        </w:tc>
      </w:tr>
      <w:tr w:rsidR="00087FD2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087FD2" w:rsidRPr="00EA74B1" w:rsidRDefault="00087FD2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87FD2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87FD2" w:rsidRPr="00141606" w:rsidRDefault="0058513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Tipo: Es el tipo de promoción que se va a ofrecer.</w:t>
            </w:r>
          </w:p>
        </w:tc>
      </w:tr>
      <w:tr w:rsidR="00087FD2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87FD2" w:rsidRPr="00141606" w:rsidRDefault="0058513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Producto: Es el producto sobre el cual se va a ofrecer la promoción.</w:t>
            </w:r>
          </w:p>
        </w:tc>
      </w:tr>
      <w:tr w:rsidR="00087FD2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87FD2" w:rsidRPr="00141606" w:rsidRDefault="0058513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Unidades disponibles</w:t>
            </w:r>
            <w:r w:rsidR="00CA5674">
              <w:rPr>
                <w:rFonts w:ascii="Times New Roman" w:hAnsi="Times New Roman" w:cs="Times New Roman"/>
                <w:b w:val="0"/>
                <w:sz w:val="22"/>
                <w:szCs w:val="22"/>
              </w:rPr>
              <w:t>: Numero de unidades disponibles para vender.</w:t>
            </w:r>
          </w:p>
        </w:tc>
      </w:tr>
      <w:tr w:rsidR="00087FD2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87FD2" w:rsidRPr="00141606" w:rsidRDefault="0058513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Fecha inicio: Es la fecha en la cual comienza a aplicar la promoción</w:t>
            </w:r>
          </w:p>
        </w:tc>
      </w:tr>
      <w:tr w:rsidR="0058513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5139" w:rsidRDefault="0058513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Fecha final: Fecha de cierre de la promoción.</w:t>
            </w:r>
          </w:p>
        </w:tc>
      </w:tr>
      <w:tr w:rsidR="00087FD2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087FD2" w:rsidRPr="00EA74B1" w:rsidRDefault="00087FD2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87FD2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87FD2" w:rsidRPr="00141606" w:rsidRDefault="00087FD2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registra </w:t>
            </w:r>
            <w:r w:rsidR="00EA7AD9">
              <w:rPr>
                <w:rFonts w:ascii="Times New Roman" w:hAnsi="Times New Roman" w:cs="Times New Roman"/>
                <w:b w:val="0"/>
                <w:sz w:val="22"/>
                <w:szCs w:val="22"/>
              </w:rPr>
              <w:t>la promoción del producto de manera satisfactoria.</w:t>
            </w:r>
          </w:p>
        </w:tc>
      </w:tr>
      <w:tr w:rsidR="00087FD2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087FD2" w:rsidRPr="00EA74B1" w:rsidRDefault="00087FD2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087FD2" w:rsidRPr="00EA74B1" w:rsidTr="00C85313">
        <w:trPr>
          <w:jc w:val="center"/>
        </w:trPr>
        <w:tc>
          <w:tcPr>
            <w:tcW w:w="10301" w:type="dxa"/>
            <w:gridSpan w:val="2"/>
          </w:tcPr>
          <w:p w:rsidR="00087FD2" w:rsidRPr="00141606" w:rsidRDefault="00087FD2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087FD2" w:rsidRDefault="00087FD2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C578F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C578F" w:rsidRPr="00EA74B1" w:rsidRDefault="001C578F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C578F" w:rsidRPr="00141606" w:rsidRDefault="001C578F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8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Finalizar promoción</w:t>
            </w:r>
          </w:p>
        </w:tc>
      </w:tr>
      <w:tr w:rsidR="001C578F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C578F" w:rsidRPr="00EA74B1" w:rsidRDefault="001C578F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C578F" w:rsidRPr="00141606" w:rsidRDefault="001C578F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Finaliza la promoción ofrecida por el sup</w:t>
            </w:r>
            <w:r w:rsidR="00C5613B">
              <w:rPr>
                <w:rFonts w:ascii="Times New Roman" w:hAnsi="Times New Roman" w:cs="Times New Roman"/>
                <w:b w:val="0"/>
                <w:sz w:val="22"/>
                <w:szCs w:val="22"/>
              </w:rPr>
              <w:t>ermercado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1C578F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1C578F" w:rsidRPr="00EA74B1" w:rsidRDefault="001C578F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C578F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C578F" w:rsidRPr="00141606" w:rsidRDefault="001C578F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1C578F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1C578F" w:rsidRPr="00EA74B1" w:rsidRDefault="001C578F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C578F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C578F" w:rsidRPr="00141606" w:rsidRDefault="00C5613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elimina la promoción del sistema cuando se cumplan las condiciones dadas (llego a su fecha de clausura o se acabaron las unidades).</w:t>
            </w:r>
          </w:p>
        </w:tc>
      </w:tr>
      <w:tr w:rsidR="001C578F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1C578F" w:rsidRPr="00EA74B1" w:rsidRDefault="001C578F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C578F" w:rsidRPr="00EA74B1" w:rsidTr="00C85313">
        <w:trPr>
          <w:jc w:val="center"/>
        </w:trPr>
        <w:tc>
          <w:tcPr>
            <w:tcW w:w="10301" w:type="dxa"/>
            <w:gridSpan w:val="2"/>
          </w:tcPr>
          <w:p w:rsidR="001C578F" w:rsidRPr="00141606" w:rsidRDefault="001C578F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1C578F" w:rsidRDefault="001C578F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E7FA9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E7FA9" w:rsidRPr="00EA74B1" w:rsidRDefault="003E7FA9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3E7FA9" w:rsidRPr="00141606" w:rsidRDefault="003E7FA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9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Registrar el pedido de un producto a un proveedor para una sucursal.</w:t>
            </w:r>
          </w:p>
        </w:tc>
      </w:tr>
      <w:tr w:rsidR="003E7FA9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E7FA9" w:rsidRPr="00EA74B1" w:rsidRDefault="003E7FA9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3E7FA9" w:rsidRPr="00141606" w:rsidRDefault="003E7FA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el pedido de un producto a un proveedor para una cierta sucursal</w:t>
            </w:r>
          </w:p>
        </w:tc>
      </w:tr>
      <w:tr w:rsidR="003E7FA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3E7FA9" w:rsidRPr="00EA74B1" w:rsidRDefault="003E7FA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D6A60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D6A60" w:rsidRDefault="006D6A60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Sucursal: Es la sucursal que realiza el pedido a un proveedor.</w:t>
            </w:r>
          </w:p>
        </w:tc>
      </w:tr>
      <w:tr w:rsidR="006D6A60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D6A60" w:rsidRDefault="006D6A60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Proveedor</w:t>
            </w:r>
          </w:p>
        </w:tc>
      </w:tr>
      <w:tr w:rsidR="003E7FA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E7FA9" w:rsidRPr="00141606" w:rsidRDefault="003E7FA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Producto</w:t>
            </w:r>
          </w:p>
        </w:tc>
      </w:tr>
      <w:tr w:rsidR="003E7FA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E7FA9" w:rsidRDefault="003E7FA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lastRenderedPageBreak/>
              <w:t>Volumen: Es el numero o volumen de unidades necesarias que se van a solicitar del producto.</w:t>
            </w:r>
          </w:p>
        </w:tc>
      </w:tr>
      <w:tr w:rsidR="003E7FA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E7FA9" w:rsidRDefault="00DB7D84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Precio: Es el precio total de la orden del producto.</w:t>
            </w:r>
          </w:p>
        </w:tc>
      </w:tr>
      <w:tr w:rsidR="00DB7D84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DB7D84" w:rsidRDefault="00DB7D84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Fecha de entrega: Es la fecha en la cual </w:t>
            </w:r>
            <w:r w:rsidR="008B71AF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espera que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el producto </w:t>
            </w:r>
            <w:r w:rsidR="008B71AF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sea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entregado por el proveedor.</w:t>
            </w:r>
          </w:p>
        </w:tc>
      </w:tr>
      <w:tr w:rsidR="003E7FA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3E7FA9" w:rsidRPr="00EA74B1" w:rsidRDefault="003E7FA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E7FA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E7FA9" w:rsidRPr="00141606" w:rsidRDefault="00DB7D84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la solicitud del producto al proveedor en el sistema.</w:t>
            </w:r>
          </w:p>
        </w:tc>
      </w:tr>
      <w:tr w:rsidR="003E7FA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3E7FA9" w:rsidRPr="00EA74B1" w:rsidRDefault="003E7FA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E7FA9" w:rsidRPr="00EA74B1" w:rsidTr="00C85313">
        <w:trPr>
          <w:jc w:val="center"/>
        </w:trPr>
        <w:tc>
          <w:tcPr>
            <w:tcW w:w="10301" w:type="dxa"/>
            <w:gridSpan w:val="2"/>
          </w:tcPr>
          <w:p w:rsidR="003E7FA9" w:rsidRPr="00141606" w:rsidRDefault="003E7FA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3E7FA9" w:rsidRDefault="003E7FA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D6A60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D6A60" w:rsidRPr="00EA74B1" w:rsidRDefault="006D6A60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D6A60" w:rsidRPr="00141606" w:rsidRDefault="006D6A60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10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Registrar la llegada de un pedido a una sucursal.</w:t>
            </w:r>
          </w:p>
        </w:tc>
      </w:tr>
      <w:tr w:rsidR="006D6A60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D6A60" w:rsidRPr="00EA74B1" w:rsidRDefault="006D6A60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D6A60" w:rsidRPr="00141606" w:rsidRDefault="006D6A60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el pedido de un producto a un proveedor para una cierta sucursal</w:t>
            </w:r>
          </w:p>
        </w:tc>
      </w:tr>
      <w:tr w:rsidR="006D6A60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6D6A60" w:rsidRPr="00EA74B1" w:rsidRDefault="006D6A60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D6A60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D6A60" w:rsidRPr="00141606" w:rsidRDefault="006D6A60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Pedido</w:t>
            </w:r>
          </w:p>
        </w:tc>
      </w:tr>
      <w:tr w:rsidR="006D6A60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D6A60" w:rsidRDefault="000C50DA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Fecha de llegada: </w:t>
            </w:r>
            <w:r w:rsidR="006153C9">
              <w:rPr>
                <w:rFonts w:ascii="Times New Roman" w:hAnsi="Times New Roman" w:cs="Times New Roman"/>
                <w:b w:val="0"/>
                <w:sz w:val="22"/>
                <w:szCs w:val="22"/>
              </w:rPr>
              <w:t>Es la fecha en la que se recibe el producto.</w:t>
            </w:r>
          </w:p>
        </w:tc>
      </w:tr>
      <w:tr w:rsidR="006D6A60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6D6A60" w:rsidRPr="00EA74B1" w:rsidRDefault="006D6A60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D6A60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D6A60" w:rsidRPr="00141606" w:rsidRDefault="006D6A60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registra la </w:t>
            </w:r>
            <w:r w:rsidR="000C50DA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llegada del pedido, </w:t>
            </w:r>
            <w:r w:rsidR="007A3A7D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cambia el estado del pedido, </w:t>
            </w:r>
            <w:r w:rsidR="000C50DA">
              <w:rPr>
                <w:rFonts w:ascii="Times New Roman" w:hAnsi="Times New Roman" w:cs="Times New Roman"/>
                <w:b w:val="0"/>
                <w:sz w:val="22"/>
                <w:szCs w:val="22"/>
              </w:rPr>
              <w:t>se da una calificación y se actualizan</w:t>
            </w:r>
            <w:r w:rsidR="007A3A7D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existencias en bodega.</w:t>
            </w:r>
          </w:p>
        </w:tc>
      </w:tr>
      <w:tr w:rsidR="006D6A60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6D6A60" w:rsidRPr="00EA74B1" w:rsidRDefault="006D6A60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D6A60" w:rsidRPr="00EA74B1" w:rsidTr="00C85313">
        <w:trPr>
          <w:jc w:val="center"/>
        </w:trPr>
        <w:tc>
          <w:tcPr>
            <w:tcW w:w="10301" w:type="dxa"/>
            <w:gridSpan w:val="2"/>
          </w:tcPr>
          <w:p w:rsidR="006D6A60" w:rsidRPr="00141606" w:rsidRDefault="006D6A60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A4516F" w:rsidRDefault="00A4516F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4516F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4516F" w:rsidRPr="00EA74B1" w:rsidRDefault="00A4516F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4516F" w:rsidRPr="00141606" w:rsidRDefault="00A4516F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11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Registrar la venta de un producto</w:t>
            </w:r>
            <w:r w:rsidR="0089768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a un cliente.</w:t>
            </w:r>
          </w:p>
        </w:tc>
      </w:tr>
      <w:tr w:rsidR="00A4516F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4516F" w:rsidRPr="00EA74B1" w:rsidRDefault="00A4516F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4516F" w:rsidRPr="00141606" w:rsidRDefault="00A4516F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la venta de n unidades de un producto.</w:t>
            </w:r>
            <w:r w:rsidR="0089768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Se debe tener en cuenta </w:t>
            </w:r>
            <w:r w:rsidR="003D42DC">
              <w:rPr>
                <w:rFonts w:ascii="Times New Roman" w:hAnsi="Times New Roman" w:cs="Times New Roman"/>
                <w:b w:val="0"/>
                <w:sz w:val="22"/>
                <w:szCs w:val="22"/>
              </w:rPr>
              <w:t>si hay promociones vigentes del producto a vender.</w:t>
            </w:r>
          </w:p>
        </w:tc>
      </w:tr>
      <w:tr w:rsidR="00A4516F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A4516F" w:rsidRPr="00EA74B1" w:rsidRDefault="00A4516F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4516F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4516F" w:rsidRPr="00141606" w:rsidRDefault="0089768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Cliente</w:t>
            </w:r>
          </w:p>
        </w:tc>
      </w:tr>
      <w:tr w:rsidR="00A4516F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4516F" w:rsidRDefault="0089768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Producto</w:t>
            </w:r>
          </w:p>
        </w:tc>
      </w:tr>
      <w:tr w:rsidR="0089768B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9768B" w:rsidRDefault="0089768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Unidades: Son el numero de unidades compradas por un cliente.</w:t>
            </w:r>
          </w:p>
        </w:tc>
      </w:tr>
      <w:tr w:rsidR="00A4516F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A4516F" w:rsidRPr="00EA74B1" w:rsidRDefault="00A4516F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4516F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4516F" w:rsidRPr="00141606" w:rsidRDefault="0089768B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la venta, se actualizan inventarios del producto, se realiza la factura al cliente y se realizan pedidos de abastecimiento en caso de ser necesario.</w:t>
            </w:r>
          </w:p>
        </w:tc>
      </w:tr>
      <w:tr w:rsidR="00A4516F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A4516F" w:rsidRPr="00EA74B1" w:rsidRDefault="00A4516F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4516F" w:rsidRPr="00EA74B1" w:rsidTr="00C85313">
        <w:trPr>
          <w:jc w:val="center"/>
        </w:trPr>
        <w:tc>
          <w:tcPr>
            <w:tcW w:w="10301" w:type="dxa"/>
            <w:gridSpan w:val="2"/>
          </w:tcPr>
          <w:p w:rsidR="00A4516F" w:rsidRPr="00141606" w:rsidRDefault="00A4516F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122379" w:rsidRDefault="0012237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22379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22379" w:rsidRPr="00EA74B1" w:rsidRDefault="00122379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22379" w:rsidRPr="00141606" w:rsidRDefault="0012237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 w:rsidR="00355FD5">
              <w:rPr>
                <w:rFonts w:ascii="Times New Roman" w:hAnsi="Times New Roman" w:cs="Times New Roman"/>
                <w:b w:val="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  <w:r w:rsidR="00355FD5">
              <w:rPr>
                <w:rFonts w:ascii="Times New Roman" w:hAnsi="Times New Roman" w:cs="Times New Roman"/>
                <w:b w:val="0"/>
                <w:sz w:val="22"/>
                <w:szCs w:val="22"/>
              </w:rPr>
              <w:t>. M</w:t>
            </w:r>
            <w:r w:rsidR="00355FD5" w:rsidRPr="00355FD5">
              <w:rPr>
                <w:rFonts w:ascii="Times New Roman" w:hAnsi="Times New Roman" w:cs="Times New Roman"/>
                <w:b w:val="0"/>
                <w:sz w:val="22"/>
                <w:szCs w:val="22"/>
              </w:rPr>
              <w:t>ostrar el dinero recolectado por ventas en cada sucursal durante un periodo de tiempo y en el año corrido</w:t>
            </w:r>
          </w:p>
        </w:tc>
      </w:tr>
      <w:tr w:rsidR="00122379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22379" w:rsidRPr="00EA74B1" w:rsidRDefault="00122379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22379" w:rsidRPr="00141606" w:rsidRDefault="00355FD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muestra el dinero recolectado por todas las ventas realizado en cada sucursal en un periodo de tiempo</w:t>
            </w:r>
          </w:p>
        </w:tc>
      </w:tr>
      <w:tr w:rsidR="0012237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122379" w:rsidRPr="00EA74B1" w:rsidRDefault="0012237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2237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22379" w:rsidRPr="00141606" w:rsidRDefault="00355FD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Fecha inicial: Es la fecha de inicio del periodo de tiempo</w:t>
            </w:r>
          </w:p>
        </w:tc>
      </w:tr>
      <w:tr w:rsidR="0012237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22379" w:rsidRDefault="00355FD5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Fecha final: Es la fecha final del periodo de tiempo</w:t>
            </w:r>
          </w:p>
        </w:tc>
      </w:tr>
      <w:tr w:rsidR="0012237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122379" w:rsidRPr="00EA74B1" w:rsidRDefault="0012237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2237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22379" w:rsidRPr="00141606" w:rsidRDefault="0012237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la venta, se actualizan inventarios del producto, se realiza la factura al cliente y se realizan pedidos de abastecimiento en caso de ser necesario.</w:t>
            </w:r>
          </w:p>
        </w:tc>
      </w:tr>
      <w:tr w:rsidR="0012237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122379" w:rsidRPr="00EA74B1" w:rsidRDefault="0012237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22379" w:rsidRPr="00EA74B1" w:rsidTr="00C85313">
        <w:trPr>
          <w:jc w:val="center"/>
        </w:trPr>
        <w:tc>
          <w:tcPr>
            <w:tcW w:w="10301" w:type="dxa"/>
            <w:gridSpan w:val="2"/>
          </w:tcPr>
          <w:p w:rsidR="00122379" w:rsidRPr="00141606" w:rsidRDefault="0012237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122379" w:rsidRDefault="0012237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E44E2" w:rsidRPr="00CB6304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E44E2" w:rsidRPr="00EA74B1" w:rsidRDefault="00CE44E2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CE44E2" w:rsidRPr="00141606" w:rsidRDefault="00CE44E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 M</w:t>
            </w:r>
            <w:r w:rsidRPr="00355FD5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ostrar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las 20 promociones más populares.</w:t>
            </w:r>
          </w:p>
        </w:tc>
      </w:tr>
      <w:tr w:rsidR="00CE44E2" w:rsidRPr="00EA74B1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E44E2" w:rsidRPr="00EA74B1" w:rsidRDefault="00CE44E2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CE44E2" w:rsidRPr="00141606" w:rsidRDefault="00CE44E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Muestra las 20 promociones que más dinero vendieron en menor tiempo.</w:t>
            </w:r>
          </w:p>
        </w:tc>
      </w:tr>
      <w:tr w:rsidR="00CE44E2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CE44E2" w:rsidRPr="00EA74B1" w:rsidRDefault="00CE44E2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E44E2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E44E2" w:rsidRPr="00141606" w:rsidRDefault="00CE44E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CE44E2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CE44E2" w:rsidRPr="00EA74B1" w:rsidRDefault="00CE44E2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E44E2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E44E2" w:rsidRPr="00141606" w:rsidRDefault="00CE44E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Se muestra las 20 promociones que mas vendieron en el menor </w:t>
            </w:r>
            <w:r w:rsidR="00321F11">
              <w:rPr>
                <w:rFonts w:ascii="Times New Roman" w:hAnsi="Times New Roman" w:cs="Times New Roman"/>
                <w:b w:val="0"/>
                <w:sz w:val="22"/>
                <w:szCs w:val="22"/>
              </w:rPr>
              <w:t>lapso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CE44E2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CE44E2" w:rsidRPr="00EA74B1" w:rsidRDefault="00CE44E2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E44E2" w:rsidRPr="00EA74B1" w:rsidTr="00BE71A2">
        <w:trPr>
          <w:jc w:val="center"/>
        </w:trPr>
        <w:tc>
          <w:tcPr>
            <w:tcW w:w="10301" w:type="dxa"/>
            <w:gridSpan w:val="2"/>
          </w:tcPr>
          <w:p w:rsidR="00CE44E2" w:rsidRPr="00141606" w:rsidRDefault="00CE44E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CE44E2" w:rsidRDefault="00CE44E2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21F11" w:rsidRPr="00CB6304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21F11" w:rsidRPr="00EA74B1" w:rsidRDefault="00321F11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bookmarkStart w:id="0" w:name="_Hlk524174316"/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321F11" w:rsidRPr="00141606" w:rsidRDefault="00321F11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M</w:t>
            </w:r>
            <w:r w:rsidRPr="00321F11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ostrar el índice de ocupación de cada una de </w:t>
            </w:r>
            <w:r w:rsidR="0082286D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las </w:t>
            </w:r>
            <w:r w:rsidRPr="00321F11">
              <w:rPr>
                <w:rFonts w:ascii="Times New Roman" w:hAnsi="Times New Roman" w:cs="Times New Roman"/>
                <w:b w:val="0"/>
                <w:sz w:val="22"/>
                <w:szCs w:val="22"/>
              </w:rPr>
              <w:t>bodegas y estantes de una sucursal</w:t>
            </w:r>
          </w:p>
        </w:tc>
      </w:tr>
      <w:tr w:rsidR="00321F11" w:rsidRPr="00EA74B1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21F11" w:rsidRPr="00EA74B1" w:rsidRDefault="00321F11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321F11" w:rsidRPr="00141606" w:rsidRDefault="0082286D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Dada una sucursal mencionar el índice de ocupación cada bodega y estante (estado actual / capacidad máxima) * 100</w:t>
            </w:r>
          </w:p>
        </w:tc>
      </w:tr>
      <w:tr w:rsidR="00321F11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321F11" w:rsidRPr="00EA74B1" w:rsidRDefault="00321F11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21F11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21F11" w:rsidRPr="00141606" w:rsidRDefault="0082286D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Sucursal: Es la sucursal sobre el cual se mostrará la capacidad de sus bodegas y estante.</w:t>
            </w:r>
          </w:p>
        </w:tc>
      </w:tr>
      <w:tr w:rsidR="00321F11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321F11" w:rsidRPr="00EA74B1" w:rsidRDefault="00321F11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21F11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21F11" w:rsidRPr="00141606" w:rsidRDefault="0082286D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Lista con la capacidad individual de las bodegas y estantes de una sucursal.</w:t>
            </w:r>
          </w:p>
        </w:tc>
      </w:tr>
      <w:tr w:rsidR="00321F11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321F11" w:rsidRPr="00EA74B1" w:rsidRDefault="00321F11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lastRenderedPageBreak/>
              <w:t>RNF asociados</w:t>
            </w:r>
          </w:p>
        </w:tc>
      </w:tr>
      <w:tr w:rsidR="00321F11" w:rsidRPr="00EA74B1" w:rsidTr="00BE71A2">
        <w:trPr>
          <w:jc w:val="center"/>
        </w:trPr>
        <w:tc>
          <w:tcPr>
            <w:tcW w:w="10301" w:type="dxa"/>
            <w:gridSpan w:val="2"/>
          </w:tcPr>
          <w:p w:rsidR="00321F11" w:rsidRPr="00141606" w:rsidRDefault="00321F11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  <w:bookmarkEnd w:id="0"/>
    </w:tbl>
    <w:p w:rsidR="00FA5022" w:rsidRDefault="00FA5022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A5022" w:rsidRPr="00CB6304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A5022" w:rsidRPr="00EA74B1" w:rsidRDefault="00FA5022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FA5022" w:rsidRPr="00141606" w:rsidRDefault="00FA502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</w:t>
            </w:r>
            <w:r w:rsidR="00187778">
              <w:rPr>
                <w:rFonts w:ascii="Times New Roman" w:hAnsi="Times New Roman" w:cs="Times New Roman"/>
                <w:b w:val="0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Mostrar los productos que cumplen cierta característica.</w:t>
            </w:r>
          </w:p>
        </w:tc>
      </w:tr>
      <w:tr w:rsidR="00FA5022" w:rsidRPr="00EA74B1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A5022" w:rsidRPr="00EA74B1" w:rsidRDefault="00FA5022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FA5022" w:rsidRPr="00141606" w:rsidRDefault="00FA502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De acuerdo con una característica de entrada, filtrar todos los productos de la cumplen. </w:t>
            </w:r>
          </w:p>
        </w:tc>
      </w:tr>
      <w:tr w:rsidR="00FA5022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FA5022" w:rsidRPr="00EA74B1" w:rsidRDefault="00FA5022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A5022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A5022" w:rsidRPr="00141606" w:rsidRDefault="00FA502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Característica: Es el filtro que se desea hacer sobre los productos existentes en el supermercado</w:t>
            </w:r>
          </w:p>
        </w:tc>
      </w:tr>
      <w:tr w:rsidR="00FA5022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FA5022" w:rsidRPr="00EA74B1" w:rsidRDefault="00FA5022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A5022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A5022" w:rsidRPr="00141606" w:rsidRDefault="00FA502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Lista de productos que cumplen con la característica de entrada.</w:t>
            </w:r>
          </w:p>
        </w:tc>
      </w:tr>
      <w:tr w:rsidR="00FA5022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FA5022" w:rsidRPr="00EA74B1" w:rsidRDefault="00FA5022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FA5022" w:rsidRPr="00EA74B1" w:rsidTr="00BE71A2">
        <w:trPr>
          <w:jc w:val="center"/>
        </w:trPr>
        <w:tc>
          <w:tcPr>
            <w:tcW w:w="10301" w:type="dxa"/>
            <w:gridSpan w:val="2"/>
          </w:tcPr>
          <w:p w:rsidR="00FA5022" w:rsidRPr="00141606" w:rsidRDefault="00FA5022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FA5022" w:rsidRDefault="00FA5022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30F77" w:rsidRPr="00CB6304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30F77" w:rsidRPr="00EA74B1" w:rsidRDefault="00930F77" w:rsidP="00930F7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930F77" w:rsidRPr="00A95FAD" w:rsidRDefault="00930F77" w:rsidP="00930F77">
            <w:pPr>
              <w:spacing w:after="6" w:line="251" w:lineRule="auto"/>
              <w:ind w:left="-5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95FAD">
              <w:rPr>
                <w:rFonts w:ascii="Times New Roman" w:hAnsi="Times New Roman" w:cs="Times New Roman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C5</w:t>
            </w:r>
            <w:r w:rsidRPr="00A95FAD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Pr="00A95FAD">
              <w:rPr>
                <w:rFonts w:ascii="Times New Roman" w:hAnsi="Times New Roman" w:cs="Times New Roman"/>
                <w:sz w:val="22"/>
                <w:szCs w:val="22"/>
              </w:rPr>
              <w:t xml:space="preserve">ostrar las compras hechas por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A95FAD">
              <w:rPr>
                <w:rFonts w:ascii="Times New Roman" w:hAnsi="Times New Roman" w:cs="Times New Roman"/>
                <w:sz w:val="22"/>
                <w:szCs w:val="22"/>
              </w:rPr>
              <w:t>uper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A95FAD">
              <w:rPr>
                <w:rFonts w:ascii="Times New Roman" w:hAnsi="Times New Roman" w:cs="Times New Roman"/>
                <w:sz w:val="22"/>
                <w:szCs w:val="22"/>
              </w:rPr>
              <w:t xml:space="preserve">ndes a los proveedores </w:t>
            </w:r>
          </w:p>
        </w:tc>
      </w:tr>
      <w:tr w:rsidR="00930F77" w:rsidRPr="00EA74B1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30F77" w:rsidRPr="00EA74B1" w:rsidRDefault="00930F77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930F77" w:rsidRPr="00141606" w:rsidRDefault="00930F77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Mostrar todas las ordenes de pedido hechas por el supermercado, es decir, por todas las sucursales a los proveedores.</w:t>
            </w:r>
          </w:p>
        </w:tc>
      </w:tr>
      <w:tr w:rsidR="00930F77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930F77" w:rsidRPr="00EA74B1" w:rsidRDefault="00930F77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30F77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30F77" w:rsidRPr="00141606" w:rsidRDefault="00930F77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930F77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930F77" w:rsidRPr="00EA74B1" w:rsidRDefault="00930F77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30F77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30F77" w:rsidRPr="00141606" w:rsidRDefault="003E3F25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Lista con todas las ordenes de pedido realizadas con su respectiva información y la información del proveedor a quien solicitaron.</w:t>
            </w:r>
          </w:p>
        </w:tc>
      </w:tr>
      <w:tr w:rsidR="00930F77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930F77" w:rsidRPr="00EA74B1" w:rsidRDefault="00930F77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930F77" w:rsidRPr="00EA74B1" w:rsidTr="00BE71A2">
        <w:trPr>
          <w:jc w:val="center"/>
        </w:trPr>
        <w:tc>
          <w:tcPr>
            <w:tcW w:w="10301" w:type="dxa"/>
            <w:gridSpan w:val="2"/>
          </w:tcPr>
          <w:p w:rsidR="00930F77" w:rsidRPr="00141606" w:rsidRDefault="00930F77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  <w:tr w:rsidR="0057170F" w:rsidRPr="00CB6304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7170F" w:rsidRPr="00EA74B1" w:rsidRDefault="0057170F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57170F" w:rsidRPr="00A95FAD" w:rsidRDefault="0057170F" w:rsidP="0057170F">
            <w:pPr>
              <w:spacing w:after="6" w:line="251" w:lineRule="auto"/>
              <w:ind w:left="-5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95FAD">
              <w:rPr>
                <w:rFonts w:ascii="Times New Roman" w:hAnsi="Times New Roman" w:cs="Times New Roman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A95FAD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Pr="0057170F">
              <w:rPr>
                <w:rFonts w:ascii="Times New Roman" w:hAnsi="Times New Roman" w:cs="Times New Roman"/>
                <w:sz w:val="22"/>
                <w:szCs w:val="22"/>
              </w:rPr>
              <w:t>ostrar las ventas de SuperAndes a un usuario dado, en un rango de fechas indicado.</w:t>
            </w:r>
          </w:p>
        </w:tc>
      </w:tr>
      <w:tr w:rsidR="0057170F" w:rsidRPr="00EA74B1" w:rsidTr="00BE71A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7170F" w:rsidRPr="00EA74B1" w:rsidRDefault="0057170F" w:rsidP="00BE71A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7170F" w:rsidRPr="00141606" w:rsidRDefault="0057170F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Mostrar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todos los productos vendidos a un cliente en un rango de fecha dado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57170F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57170F" w:rsidRPr="00EA74B1" w:rsidRDefault="0057170F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7170F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170F" w:rsidRPr="00141606" w:rsidRDefault="0057170F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Cliente</w:t>
            </w:r>
          </w:p>
        </w:tc>
      </w:tr>
      <w:tr w:rsidR="0057170F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170F" w:rsidRDefault="0057170F" w:rsidP="0057170F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Fecha inicial: Es la fecha inicial de consulta.</w:t>
            </w:r>
          </w:p>
        </w:tc>
      </w:tr>
      <w:tr w:rsidR="0057170F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170F" w:rsidRDefault="0057170F" w:rsidP="0057170F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Fecha final: Fecha final de la consulta.</w:t>
            </w:r>
          </w:p>
        </w:tc>
      </w:tr>
      <w:tr w:rsidR="0057170F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57170F" w:rsidRPr="00EA74B1" w:rsidRDefault="0057170F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7170F" w:rsidRPr="00EA74B1" w:rsidTr="00BE71A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170F" w:rsidRPr="00141606" w:rsidRDefault="0057170F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Lista con todos los productos vendidos al cliente en el rango de fecha indicado.</w:t>
            </w:r>
            <w:bookmarkStart w:id="1" w:name="_GoBack"/>
            <w:bookmarkEnd w:id="1"/>
          </w:p>
        </w:tc>
      </w:tr>
      <w:tr w:rsidR="0057170F" w:rsidRPr="00EA74B1" w:rsidTr="00BE71A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57170F" w:rsidRPr="00EA74B1" w:rsidRDefault="0057170F" w:rsidP="00BE71A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lastRenderedPageBreak/>
              <w:t>RNF asociados</w:t>
            </w:r>
          </w:p>
        </w:tc>
      </w:tr>
      <w:tr w:rsidR="0057170F" w:rsidRPr="00EA74B1" w:rsidTr="00BE71A2">
        <w:trPr>
          <w:jc w:val="center"/>
        </w:trPr>
        <w:tc>
          <w:tcPr>
            <w:tcW w:w="10301" w:type="dxa"/>
            <w:gridSpan w:val="2"/>
          </w:tcPr>
          <w:p w:rsidR="0057170F" w:rsidRPr="00141606" w:rsidRDefault="0057170F" w:rsidP="00BE71A2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930F77" w:rsidRDefault="00930F77" w:rsidP="00EA74B1">
      <w:pPr>
        <w:pStyle w:val="TituloPrincipla"/>
        <w:jc w:val="left"/>
        <w:rPr>
          <w:sz w:val="32"/>
          <w:szCs w:val="32"/>
        </w:rPr>
      </w:pPr>
    </w:p>
    <w:p w:rsidR="00930F77" w:rsidRDefault="00930F77" w:rsidP="00EA74B1">
      <w:pPr>
        <w:pStyle w:val="TituloPrincipla"/>
        <w:jc w:val="left"/>
        <w:rPr>
          <w:sz w:val="32"/>
          <w:szCs w:val="32"/>
        </w:rPr>
      </w:pPr>
    </w:p>
    <w:p w:rsidR="00930F77" w:rsidRDefault="00930F77" w:rsidP="00EA74B1">
      <w:pPr>
        <w:pStyle w:val="TituloPrincipla"/>
        <w:jc w:val="left"/>
        <w:rPr>
          <w:sz w:val="32"/>
          <w:szCs w:val="32"/>
        </w:rPr>
      </w:pPr>
    </w:p>
    <w:sectPr w:rsidR="00930F77" w:rsidSect="002E6F3F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A91" w:rsidRDefault="00AD3A91">
      <w:r>
        <w:separator/>
      </w:r>
    </w:p>
  </w:endnote>
  <w:endnote w:type="continuationSeparator" w:id="0">
    <w:p w:rsidR="00AD3A91" w:rsidRDefault="00AD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794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06A3F" w:rsidRPr="00492F73" w:rsidRDefault="00306A3F" w:rsidP="00487943">
    <w:pPr>
      <w:pStyle w:val="Piedepgina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A91" w:rsidRDefault="00AD3A91">
      <w:r>
        <w:separator/>
      </w:r>
    </w:p>
  </w:footnote>
  <w:footnote w:type="continuationSeparator" w:id="0">
    <w:p w:rsidR="00AD3A91" w:rsidRDefault="00AD3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811DEB" w:rsidTr="00BE71A2">
      <w:tc>
        <w:tcPr>
          <w:tcW w:w="1445" w:type="pct"/>
          <w:vAlign w:val="center"/>
        </w:tcPr>
        <w:p w:rsidR="00811DEB" w:rsidRDefault="00811DEB" w:rsidP="00811DEB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0F9AA491" wp14:editId="3AA7FEC8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:rsidR="00811DEB" w:rsidRPr="00ED6DDE" w:rsidRDefault="00811DEB" w:rsidP="00811DEB">
          <w:pPr>
            <w:pStyle w:val="Encabezado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9CACAF16F5E8456293154EEDAD989292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Content>
            <w:p w:rsidR="00811DEB" w:rsidRPr="00ED6DDE" w:rsidRDefault="00811DEB" w:rsidP="00811DEB">
              <w:pPr>
                <w:pStyle w:val="Encabezado"/>
                <w:rPr>
                  <w:rStyle w:val="Textodelmarcadordeposicin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419CFFE3047440C7B8030E23B770B081"/>
            </w:placeholder>
          </w:sdtPr>
          <w:sdtEndPr>
            <w:rPr>
              <w:rStyle w:val="Textodelmarcadordeposicin"/>
              <w:b/>
              <w:color w:val="808080"/>
            </w:rPr>
          </w:sdtEndPr>
          <w:sdtContent>
            <w:p w:rsidR="00811DEB" w:rsidRPr="00ED6DDE" w:rsidRDefault="00811DEB" w:rsidP="00811DEB">
              <w:pPr>
                <w:pStyle w:val="Encabezado"/>
                <w:rPr>
                  <w:rStyle w:val="Textodelmarcadordeposicin"/>
                  <w:b/>
                  <w:szCs w:val="22"/>
                </w:rPr>
              </w:pPr>
              <w:r w:rsidRPr="00ED6DDE">
                <w:rPr>
                  <w:rStyle w:val="Textodelmarcadordeposicin"/>
                  <w:b/>
                  <w:szCs w:val="22"/>
                </w:rPr>
                <w:t>ISIS2304 – Sistemas Tra</w:t>
              </w:r>
              <w:r>
                <w:rPr>
                  <w:rStyle w:val="Textodelmarcadordeposicin"/>
                  <w:b/>
                  <w:szCs w:val="22"/>
                </w:rPr>
                <w:t>n</w:t>
              </w:r>
              <w:r w:rsidRPr="00ED6DDE">
                <w:rPr>
                  <w:rStyle w:val="Textodelmarcadordeposicin"/>
                  <w:b/>
                  <w:szCs w:val="22"/>
                </w:rPr>
                <w:t>saccionales</w:t>
              </w:r>
            </w:p>
          </w:sdtContent>
        </w:sdt>
        <w:p w:rsidR="00811DEB" w:rsidRPr="00394F7B" w:rsidRDefault="00811DEB" w:rsidP="00811DEB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:rsidR="00811DEB" w:rsidRPr="0033692E" w:rsidRDefault="00811DEB" w:rsidP="00811DEB">
          <w:pPr>
            <w:pStyle w:val="Encabezado"/>
            <w:rPr>
              <w:rFonts w:cs="Tahoma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59E609A9" wp14:editId="690D6B6A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487943" w:rsidRDefault="00487943" w:rsidP="00811D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F3105"/>
    <w:multiLevelType w:val="hybridMultilevel"/>
    <w:tmpl w:val="370AE6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9777F"/>
    <w:multiLevelType w:val="hybridMultilevel"/>
    <w:tmpl w:val="370AE6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1EAA"/>
    <w:rsid w:val="000026D7"/>
    <w:rsid w:val="0001216F"/>
    <w:rsid w:val="000161E6"/>
    <w:rsid w:val="0002745F"/>
    <w:rsid w:val="0002798C"/>
    <w:rsid w:val="000605EB"/>
    <w:rsid w:val="00060683"/>
    <w:rsid w:val="00061473"/>
    <w:rsid w:val="00085ADD"/>
    <w:rsid w:val="00087FD2"/>
    <w:rsid w:val="00093055"/>
    <w:rsid w:val="00094ED7"/>
    <w:rsid w:val="000A102D"/>
    <w:rsid w:val="000B0A4F"/>
    <w:rsid w:val="000C50DA"/>
    <w:rsid w:val="000D239C"/>
    <w:rsid w:val="000E0DBC"/>
    <w:rsid w:val="000E5610"/>
    <w:rsid w:val="00111198"/>
    <w:rsid w:val="0011353E"/>
    <w:rsid w:val="00122379"/>
    <w:rsid w:val="0012641F"/>
    <w:rsid w:val="0013143D"/>
    <w:rsid w:val="00132B5D"/>
    <w:rsid w:val="0013337D"/>
    <w:rsid w:val="00141606"/>
    <w:rsid w:val="001634B4"/>
    <w:rsid w:val="0017059B"/>
    <w:rsid w:val="00187778"/>
    <w:rsid w:val="0019234F"/>
    <w:rsid w:val="00196E9A"/>
    <w:rsid w:val="001A63E5"/>
    <w:rsid w:val="001C578F"/>
    <w:rsid w:val="001D3C23"/>
    <w:rsid w:val="001F1862"/>
    <w:rsid w:val="001F4DA6"/>
    <w:rsid w:val="001F5125"/>
    <w:rsid w:val="00213779"/>
    <w:rsid w:val="0022607E"/>
    <w:rsid w:val="0023237B"/>
    <w:rsid w:val="0024682F"/>
    <w:rsid w:val="002622E1"/>
    <w:rsid w:val="002958A6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13684"/>
    <w:rsid w:val="00321F11"/>
    <w:rsid w:val="00355FD5"/>
    <w:rsid w:val="0038354D"/>
    <w:rsid w:val="003A1133"/>
    <w:rsid w:val="003A5B7B"/>
    <w:rsid w:val="003B4633"/>
    <w:rsid w:val="003B5884"/>
    <w:rsid w:val="003D42DC"/>
    <w:rsid w:val="003E1D92"/>
    <w:rsid w:val="003E3F25"/>
    <w:rsid w:val="003E7FA9"/>
    <w:rsid w:val="003F0B87"/>
    <w:rsid w:val="003F2E4E"/>
    <w:rsid w:val="004068AC"/>
    <w:rsid w:val="00422B2D"/>
    <w:rsid w:val="004239B9"/>
    <w:rsid w:val="00423F23"/>
    <w:rsid w:val="00424220"/>
    <w:rsid w:val="00431529"/>
    <w:rsid w:val="004332AC"/>
    <w:rsid w:val="00487943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47878"/>
    <w:rsid w:val="0056179F"/>
    <w:rsid w:val="00570F76"/>
    <w:rsid w:val="0057170F"/>
    <w:rsid w:val="005833B9"/>
    <w:rsid w:val="005836E2"/>
    <w:rsid w:val="00583736"/>
    <w:rsid w:val="00585139"/>
    <w:rsid w:val="005934AA"/>
    <w:rsid w:val="00593FD8"/>
    <w:rsid w:val="005C459A"/>
    <w:rsid w:val="005E1E4A"/>
    <w:rsid w:val="005F52F6"/>
    <w:rsid w:val="006153C9"/>
    <w:rsid w:val="00623DF0"/>
    <w:rsid w:val="00645AAA"/>
    <w:rsid w:val="0065183D"/>
    <w:rsid w:val="00654E52"/>
    <w:rsid w:val="00654EA2"/>
    <w:rsid w:val="00667FA2"/>
    <w:rsid w:val="00684AB7"/>
    <w:rsid w:val="0069671F"/>
    <w:rsid w:val="006B1499"/>
    <w:rsid w:val="006D6A60"/>
    <w:rsid w:val="006F4F85"/>
    <w:rsid w:val="007007F9"/>
    <w:rsid w:val="00716374"/>
    <w:rsid w:val="0075734A"/>
    <w:rsid w:val="00770C20"/>
    <w:rsid w:val="007802B8"/>
    <w:rsid w:val="007819FE"/>
    <w:rsid w:val="007900EE"/>
    <w:rsid w:val="00795080"/>
    <w:rsid w:val="007A3A7D"/>
    <w:rsid w:val="007B49A2"/>
    <w:rsid w:val="007C331B"/>
    <w:rsid w:val="007E1B6C"/>
    <w:rsid w:val="00801BCB"/>
    <w:rsid w:val="00811DEB"/>
    <w:rsid w:val="00821D69"/>
    <w:rsid w:val="0082286D"/>
    <w:rsid w:val="00842496"/>
    <w:rsid w:val="0084480F"/>
    <w:rsid w:val="008670FB"/>
    <w:rsid w:val="008767EC"/>
    <w:rsid w:val="008975BA"/>
    <w:rsid w:val="0089768B"/>
    <w:rsid w:val="008B3189"/>
    <w:rsid w:val="008B71AF"/>
    <w:rsid w:val="008C031F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30F77"/>
    <w:rsid w:val="00944FD7"/>
    <w:rsid w:val="0095099E"/>
    <w:rsid w:val="009561BF"/>
    <w:rsid w:val="00963EFE"/>
    <w:rsid w:val="00970013"/>
    <w:rsid w:val="009A1D65"/>
    <w:rsid w:val="009A25C3"/>
    <w:rsid w:val="009A2C5A"/>
    <w:rsid w:val="009B2AE9"/>
    <w:rsid w:val="009B2FE4"/>
    <w:rsid w:val="009B3764"/>
    <w:rsid w:val="00A025E0"/>
    <w:rsid w:val="00A2684E"/>
    <w:rsid w:val="00A27CBA"/>
    <w:rsid w:val="00A3059E"/>
    <w:rsid w:val="00A40BE9"/>
    <w:rsid w:val="00A4516F"/>
    <w:rsid w:val="00A562AC"/>
    <w:rsid w:val="00A705BC"/>
    <w:rsid w:val="00A818D4"/>
    <w:rsid w:val="00A87BCE"/>
    <w:rsid w:val="00A93D2E"/>
    <w:rsid w:val="00A95FAD"/>
    <w:rsid w:val="00AC522D"/>
    <w:rsid w:val="00AD3A91"/>
    <w:rsid w:val="00AD7678"/>
    <w:rsid w:val="00AF257B"/>
    <w:rsid w:val="00AF4694"/>
    <w:rsid w:val="00B22D94"/>
    <w:rsid w:val="00B523AA"/>
    <w:rsid w:val="00B5776D"/>
    <w:rsid w:val="00B665A1"/>
    <w:rsid w:val="00B811AE"/>
    <w:rsid w:val="00B92E0E"/>
    <w:rsid w:val="00BA3708"/>
    <w:rsid w:val="00BA56BC"/>
    <w:rsid w:val="00BB181D"/>
    <w:rsid w:val="00BB5FBF"/>
    <w:rsid w:val="00BD0A0C"/>
    <w:rsid w:val="00BD5090"/>
    <w:rsid w:val="00BE2514"/>
    <w:rsid w:val="00C169CD"/>
    <w:rsid w:val="00C24255"/>
    <w:rsid w:val="00C306EE"/>
    <w:rsid w:val="00C5613B"/>
    <w:rsid w:val="00C60F9E"/>
    <w:rsid w:val="00C73AD4"/>
    <w:rsid w:val="00C81F6C"/>
    <w:rsid w:val="00C91F95"/>
    <w:rsid w:val="00C96E44"/>
    <w:rsid w:val="00CA0CDD"/>
    <w:rsid w:val="00CA5674"/>
    <w:rsid w:val="00CB6304"/>
    <w:rsid w:val="00CD33ED"/>
    <w:rsid w:val="00CD6657"/>
    <w:rsid w:val="00CE0A6B"/>
    <w:rsid w:val="00CE3867"/>
    <w:rsid w:val="00CE44E2"/>
    <w:rsid w:val="00CF4115"/>
    <w:rsid w:val="00D10F87"/>
    <w:rsid w:val="00D41E1D"/>
    <w:rsid w:val="00D54534"/>
    <w:rsid w:val="00D8119D"/>
    <w:rsid w:val="00D81470"/>
    <w:rsid w:val="00DA610D"/>
    <w:rsid w:val="00DB7D84"/>
    <w:rsid w:val="00DD6ACD"/>
    <w:rsid w:val="00DE369E"/>
    <w:rsid w:val="00E0155D"/>
    <w:rsid w:val="00E15467"/>
    <w:rsid w:val="00E367BB"/>
    <w:rsid w:val="00E555B8"/>
    <w:rsid w:val="00E93649"/>
    <w:rsid w:val="00E93EA0"/>
    <w:rsid w:val="00EA11C5"/>
    <w:rsid w:val="00EA74B1"/>
    <w:rsid w:val="00EA7AD9"/>
    <w:rsid w:val="00EB289A"/>
    <w:rsid w:val="00EB6CEE"/>
    <w:rsid w:val="00EB793A"/>
    <w:rsid w:val="00EC7371"/>
    <w:rsid w:val="00EC7E00"/>
    <w:rsid w:val="00ED5C02"/>
    <w:rsid w:val="00EE355D"/>
    <w:rsid w:val="00EF053D"/>
    <w:rsid w:val="00F25236"/>
    <w:rsid w:val="00F3633E"/>
    <w:rsid w:val="00F54610"/>
    <w:rsid w:val="00F55EB1"/>
    <w:rsid w:val="00F61133"/>
    <w:rsid w:val="00F64DB9"/>
    <w:rsid w:val="00FA3388"/>
    <w:rsid w:val="00FA5022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9FB585E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87943"/>
    <w:rPr>
      <w:rFonts w:ascii="Arial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87943"/>
    <w:rPr>
      <w:color w:val="808080"/>
    </w:rPr>
  </w:style>
  <w:style w:type="character" w:customStyle="1" w:styleId="Estilo2">
    <w:name w:val="Estilo2"/>
    <w:basedOn w:val="Fuentedeprrafopredeter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ACAF16F5E8456293154EEDAD989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B9E4E-E221-4426-B561-ED3D6DB159F8}"/>
      </w:docPartPr>
      <w:docPartBody>
        <w:p w:rsidR="00000000" w:rsidRDefault="00141724" w:rsidP="00141724">
          <w:pPr>
            <w:pStyle w:val="9CACAF16F5E8456293154EEDAD989292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419CFFE3047440C7B8030E23B770B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193AE-7832-4E3E-BB4E-9D31C54EB21B}"/>
      </w:docPartPr>
      <w:docPartBody>
        <w:p w:rsidR="00000000" w:rsidRDefault="00141724" w:rsidP="00141724">
          <w:pPr>
            <w:pStyle w:val="419CFFE3047440C7B8030E23B770B081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24"/>
    <w:rsid w:val="00141724"/>
    <w:rsid w:val="00B6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711D2AC263462EBEA103812A2D4496">
    <w:name w:val="E2711D2AC263462EBEA103812A2D4496"/>
    <w:rsid w:val="00141724"/>
  </w:style>
  <w:style w:type="character" w:styleId="Textodelmarcadordeposicin">
    <w:name w:val="Placeholder Text"/>
    <w:basedOn w:val="Fuentedeprrafopredeter"/>
    <w:uiPriority w:val="99"/>
    <w:semiHidden/>
    <w:rsid w:val="00141724"/>
    <w:rPr>
      <w:color w:val="808080"/>
    </w:rPr>
  </w:style>
  <w:style w:type="paragraph" w:customStyle="1" w:styleId="9CACAF16F5E8456293154EEDAD989292">
    <w:name w:val="9CACAF16F5E8456293154EEDAD989292"/>
    <w:rsid w:val="00141724"/>
  </w:style>
  <w:style w:type="paragraph" w:customStyle="1" w:styleId="419CFFE3047440C7B8030E23B770B081">
    <w:name w:val="419CFFE3047440C7B8030E23B770B081"/>
    <w:rsid w:val="00141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2101A-25B2-4511-8FF9-A57CF6983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91</TotalTime>
  <Pages>8</Pages>
  <Words>1239</Words>
  <Characters>6818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Andres Gonzalez Rodriguez</dc:creator>
  <cp:keywords/>
  <dc:description/>
  <cp:lastModifiedBy>Geovanny Andres Gonzalez Rodriguez</cp:lastModifiedBy>
  <cp:revision>45</cp:revision>
  <cp:lastPrinted>2004-06-30T14:22:00Z</cp:lastPrinted>
  <dcterms:created xsi:type="dcterms:W3CDTF">2018-09-08T15:56:00Z</dcterms:created>
  <dcterms:modified xsi:type="dcterms:W3CDTF">2018-09-08T18:17:00Z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